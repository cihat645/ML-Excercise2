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D61F8" w14:textId="77777777" w:rsidR="00FD2ABB" w:rsidRDefault="00FD2ABB">
      <w:pPr>
        <w:pStyle w:val="Date"/>
      </w:pPr>
    </w:p>
    <w:p w14:paraId="7659EBED" w14:textId="72BCD61C" w:rsidR="00C16F47" w:rsidRDefault="00E51BBE" w:rsidP="00C16F47">
      <w:pPr>
        <w:pStyle w:val="Title"/>
      </w:pPr>
      <w:r>
        <w:t>Assignment 1</w:t>
      </w:r>
    </w:p>
    <w:p w14:paraId="516EE97B" w14:textId="77777777" w:rsidR="00C16F47" w:rsidRDefault="00C16F47" w:rsidP="000C31FC"/>
    <w:p w14:paraId="799B53C8" w14:textId="20CCDEA1" w:rsidR="000C31FC" w:rsidRDefault="00E51BBE" w:rsidP="000C31FC">
      <w:r>
        <w:t>I have implemented a linear regressi</w:t>
      </w:r>
      <w:r w:rsidR="000C31FC">
        <w:t>on model to predict restaurant profits based on dem</w:t>
      </w:r>
      <w:r w:rsidR="00203B21">
        <w:t>ographic data</w:t>
      </w:r>
      <w:r w:rsidR="003169F1">
        <w:t xml:space="preserve"> and a multi-variate linear regression model to estimate housing prices</w:t>
      </w:r>
      <w:r w:rsidR="000C31FC">
        <w:t>.</w:t>
      </w:r>
      <w:r w:rsidR="003169F1">
        <w:t xml:space="preserve"> </w:t>
      </w:r>
      <w:r w:rsidR="00EA774F">
        <w:t xml:space="preserve">The </w:t>
      </w:r>
      <w:r w:rsidR="003169F1">
        <w:t xml:space="preserve">feature used </w:t>
      </w:r>
      <w:r w:rsidR="00DB2EB4">
        <w:t>to predict restaurant profits</w:t>
      </w:r>
      <w:r w:rsidR="00DB2EB4">
        <w:t xml:space="preserve"> </w:t>
      </w:r>
      <w:r w:rsidR="003169F1">
        <w:t>is pop</w:t>
      </w:r>
      <w:r w:rsidR="00EA774F">
        <w:t>ulatio</w:t>
      </w:r>
      <w:r w:rsidR="00DB2EB4">
        <w:t>n</w:t>
      </w:r>
      <w:r w:rsidR="003169F1">
        <w:t xml:space="preserve">. </w:t>
      </w:r>
      <w:r w:rsidR="009E3655">
        <w:t xml:space="preserve">The </w:t>
      </w:r>
      <w:r w:rsidR="003169F1">
        <w:t>number of bedrooms and the square footage of the home are taken into consideration</w:t>
      </w:r>
      <w:r w:rsidR="009E3655">
        <w:t xml:space="preserve"> to predict </w:t>
      </w:r>
      <w:r w:rsidR="007D3C47">
        <w:t>housing</w:t>
      </w:r>
      <w:bookmarkStart w:id="0" w:name="_GoBack"/>
      <w:bookmarkEnd w:id="0"/>
      <w:r w:rsidR="009E3655">
        <w:t xml:space="preserve"> prices</w:t>
      </w:r>
      <w:r w:rsidR="00C16F47">
        <w:t>.</w:t>
      </w:r>
      <w:r w:rsidR="00E26392">
        <w:rPr>
          <w:rStyle w:val="FootnoteReference"/>
        </w:rPr>
        <w:footnoteReference w:id="1"/>
      </w:r>
    </w:p>
    <w:p w14:paraId="26FFF086" w14:textId="77777777" w:rsidR="00C16F47" w:rsidRDefault="00C16F47" w:rsidP="000C31FC"/>
    <w:p w14:paraId="44DCCAAA" w14:textId="77777777" w:rsidR="00E51BBE" w:rsidRDefault="00E51BBE" w:rsidP="00E51BBE">
      <w:pPr>
        <w:pStyle w:val="Heading2"/>
      </w:pPr>
      <w:r>
        <w:t>The files I have completed:</w:t>
      </w:r>
    </w:p>
    <w:p w14:paraId="6557B48C" w14:textId="77777777" w:rsidR="00E51BBE" w:rsidRPr="00E51BBE" w:rsidRDefault="00E51BBE" w:rsidP="00E51BBE">
      <w:pPr>
        <w:pStyle w:val="p1"/>
        <w:rPr>
          <w:rFonts w:ascii="Times" w:hAnsi="Times"/>
          <w:sz w:val="21"/>
        </w:rPr>
      </w:pPr>
      <w:r w:rsidRPr="00E51BBE">
        <w:rPr>
          <w:rStyle w:val="s1"/>
          <w:rFonts w:ascii="Times" w:hAnsi="Times"/>
          <w:sz w:val="21"/>
        </w:rPr>
        <w:t>plotData.m - Function to display the dataset</w:t>
      </w:r>
    </w:p>
    <w:p w14:paraId="70B64210" w14:textId="77777777" w:rsidR="00E51BBE" w:rsidRPr="00E51BBE" w:rsidRDefault="00E51BBE" w:rsidP="00E51BBE">
      <w:pPr>
        <w:pStyle w:val="p1"/>
        <w:rPr>
          <w:rFonts w:ascii="Times" w:hAnsi="Times"/>
          <w:sz w:val="21"/>
        </w:rPr>
      </w:pPr>
      <w:r w:rsidRPr="00E51BBE">
        <w:rPr>
          <w:rStyle w:val="s1"/>
          <w:rFonts w:ascii="Times" w:hAnsi="Times"/>
          <w:sz w:val="21"/>
        </w:rPr>
        <w:t>computeCost.m - Function to compute the cost of linear regression</w:t>
      </w:r>
      <w:r w:rsidRPr="00E51BBE">
        <w:rPr>
          <w:rStyle w:val="apple-converted-space"/>
          <w:rFonts w:ascii="Times" w:hAnsi="Times"/>
          <w:sz w:val="21"/>
        </w:rPr>
        <w:t> </w:t>
      </w:r>
    </w:p>
    <w:p w14:paraId="1B114C89" w14:textId="77777777" w:rsidR="00E51BBE" w:rsidRPr="00E51BBE" w:rsidRDefault="00E51BBE" w:rsidP="00E51BBE">
      <w:pPr>
        <w:pStyle w:val="p1"/>
        <w:rPr>
          <w:rFonts w:ascii="Times" w:hAnsi="Times"/>
          <w:sz w:val="21"/>
        </w:rPr>
      </w:pPr>
      <w:r w:rsidRPr="00E51BBE">
        <w:rPr>
          <w:rStyle w:val="s1"/>
          <w:rFonts w:ascii="Times" w:hAnsi="Times"/>
          <w:sz w:val="21"/>
        </w:rPr>
        <w:t>gradientDescent.m - Function to run gradient descent</w:t>
      </w:r>
    </w:p>
    <w:p w14:paraId="01B1ECD4" w14:textId="77777777" w:rsidR="00E51BBE" w:rsidRPr="00E51BBE" w:rsidRDefault="00E51BBE" w:rsidP="00E51BBE">
      <w:pPr>
        <w:pStyle w:val="p1"/>
        <w:rPr>
          <w:rFonts w:ascii="Times" w:hAnsi="Times"/>
          <w:sz w:val="21"/>
        </w:rPr>
      </w:pPr>
      <w:r w:rsidRPr="00E51BBE">
        <w:rPr>
          <w:rStyle w:val="s1"/>
          <w:rFonts w:ascii="Times" w:hAnsi="Times"/>
          <w:sz w:val="21"/>
        </w:rPr>
        <w:t>computeCostMulti.m - Cost function for multiple variables</w:t>
      </w:r>
    </w:p>
    <w:p w14:paraId="21D73851" w14:textId="77777777" w:rsidR="00E51BBE" w:rsidRPr="00E51BBE" w:rsidRDefault="00E51BBE" w:rsidP="00E51BBE">
      <w:pPr>
        <w:pStyle w:val="p1"/>
        <w:rPr>
          <w:rFonts w:ascii="Times" w:hAnsi="Times"/>
          <w:sz w:val="21"/>
        </w:rPr>
      </w:pPr>
      <w:r w:rsidRPr="00E51BBE">
        <w:rPr>
          <w:rStyle w:val="s1"/>
          <w:rFonts w:ascii="Times" w:hAnsi="Times"/>
          <w:sz w:val="21"/>
        </w:rPr>
        <w:t>gradientDescentMulti.m - Gradient descent for multiple variables</w:t>
      </w:r>
    </w:p>
    <w:p w14:paraId="589830DA" w14:textId="77777777" w:rsidR="00E51BBE" w:rsidRPr="00E51BBE" w:rsidRDefault="00E51BBE" w:rsidP="00E51BBE">
      <w:pPr>
        <w:pStyle w:val="p1"/>
        <w:rPr>
          <w:rFonts w:ascii="Times" w:hAnsi="Times"/>
          <w:sz w:val="21"/>
        </w:rPr>
      </w:pPr>
      <w:r w:rsidRPr="00E51BBE">
        <w:rPr>
          <w:rStyle w:val="s1"/>
          <w:rFonts w:ascii="Times" w:hAnsi="Times"/>
          <w:sz w:val="21"/>
        </w:rPr>
        <w:t>featureNormalize.m - Function to normalize features</w:t>
      </w:r>
    </w:p>
    <w:p w14:paraId="6196F93B" w14:textId="77777777" w:rsidR="00E51BBE" w:rsidRPr="00E51BBE" w:rsidRDefault="00E51BBE" w:rsidP="00E51BBE">
      <w:pPr>
        <w:pStyle w:val="p1"/>
        <w:rPr>
          <w:rFonts w:ascii="Times" w:hAnsi="Times"/>
          <w:sz w:val="21"/>
        </w:rPr>
      </w:pPr>
      <w:r w:rsidRPr="00E51BBE">
        <w:rPr>
          <w:rStyle w:val="s1"/>
          <w:rFonts w:ascii="Times" w:hAnsi="Times"/>
          <w:sz w:val="21"/>
        </w:rPr>
        <w:t>normalEqn.m - Function to compute the normal equations</w:t>
      </w:r>
    </w:p>
    <w:p w14:paraId="77E424B2" w14:textId="77777777" w:rsidR="00E51BBE" w:rsidRDefault="00E51BBE" w:rsidP="00E51BBE">
      <w:pPr>
        <w:pStyle w:val="p2"/>
      </w:pPr>
    </w:p>
    <w:p w14:paraId="0660BFD2" w14:textId="77777777" w:rsidR="00E51BBE" w:rsidRPr="00E51BBE" w:rsidRDefault="00E51BBE" w:rsidP="00E51BBE">
      <w:pPr>
        <w:pStyle w:val="Heading2"/>
        <w:rPr>
          <w:u w:val="single"/>
        </w:rPr>
      </w:pPr>
      <w:r w:rsidRPr="00E51BBE">
        <w:rPr>
          <w:u w:val="single"/>
        </w:rPr>
        <w:t xml:space="preserve">The </w:t>
      </w:r>
      <w:r w:rsidRPr="00E51BBE">
        <w:rPr>
          <w:u w:val="single"/>
        </w:rPr>
        <w:t>framework files supplied by the course</w:t>
      </w:r>
      <w:r w:rsidRPr="00E51BBE">
        <w:rPr>
          <w:u w:val="single"/>
        </w:rPr>
        <w:t>:</w:t>
      </w:r>
    </w:p>
    <w:p w14:paraId="48AB9835" w14:textId="77777777" w:rsidR="00E51BBE" w:rsidRPr="00E51BBE" w:rsidRDefault="00E51BBE" w:rsidP="00E51BBE">
      <w:pPr>
        <w:pStyle w:val="p3"/>
        <w:spacing w:line="240" w:lineRule="auto"/>
        <w:rPr>
          <w:sz w:val="18"/>
        </w:rPr>
      </w:pPr>
      <w:r w:rsidRPr="00E51BBE">
        <w:rPr>
          <w:rStyle w:val="s1"/>
          <w:sz w:val="18"/>
        </w:rPr>
        <w:t>ex1.m - Octave/MATLAB script for this first assignment</w:t>
      </w:r>
    </w:p>
    <w:p w14:paraId="79FAF694" w14:textId="77777777" w:rsidR="00E51BBE" w:rsidRPr="00E51BBE" w:rsidRDefault="00E51BBE" w:rsidP="00E51BBE">
      <w:pPr>
        <w:pStyle w:val="p3"/>
        <w:spacing w:line="240" w:lineRule="auto"/>
        <w:rPr>
          <w:rStyle w:val="s1"/>
          <w:sz w:val="18"/>
        </w:rPr>
      </w:pPr>
      <w:r w:rsidRPr="00E51BBE">
        <w:rPr>
          <w:rStyle w:val="s1"/>
          <w:sz w:val="18"/>
        </w:rPr>
        <w:t>multi.m - Octave/MATLAB script for the later parts of the exercise</w:t>
      </w:r>
    </w:p>
    <w:p w14:paraId="2BD276FD" w14:textId="77777777" w:rsidR="00E51BBE" w:rsidRPr="00E51BBE" w:rsidRDefault="00E51BBE" w:rsidP="00E51BBE">
      <w:pPr>
        <w:pStyle w:val="p3"/>
        <w:spacing w:line="240" w:lineRule="auto"/>
        <w:rPr>
          <w:rStyle w:val="s1"/>
          <w:sz w:val="18"/>
        </w:rPr>
      </w:pPr>
      <w:r w:rsidRPr="00E51BBE">
        <w:rPr>
          <w:rStyle w:val="s1"/>
          <w:sz w:val="18"/>
        </w:rPr>
        <w:t xml:space="preserve"> ex1data1.txt - Dataset for linear regression with one variable</w:t>
      </w:r>
    </w:p>
    <w:p w14:paraId="442B9F0D" w14:textId="77777777" w:rsidR="00E51BBE" w:rsidRPr="00E51BBE" w:rsidRDefault="00E51BBE" w:rsidP="00E51BBE">
      <w:pPr>
        <w:pStyle w:val="p3"/>
        <w:spacing w:line="240" w:lineRule="auto"/>
        <w:rPr>
          <w:rStyle w:val="s1"/>
          <w:sz w:val="18"/>
        </w:rPr>
      </w:pPr>
      <w:r w:rsidRPr="00E51BBE">
        <w:rPr>
          <w:rStyle w:val="s1"/>
          <w:sz w:val="18"/>
        </w:rPr>
        <w:t xml:space="preserve"> ex1data2.txt - Dataset for linear regression with multiple variables </w:t>
      </w:r>
    </w:p>
    <w:p w14:paraId="7EDA688E" w14:textId="5F17A91A" w:rsidR="00E51BBE" w:rsidRPr="00CA1387" w:rsidRDefault="00E51BBE" w:rsidP="00CA1387">
      <w:pPr>
        <w:pStyle w:val="p3"/>
        <w:spacing w:line="240" w:lineRule="auto"/>
        <w:rPr>
          <w:sz w:val="18"/>
        </w:rPr>
      </w:pPr>
      <w:r w:rsidRPr="00E51BBE">
        <w:rPr>
          <w:rStyle w:val="s1"/>
          <w:sz w:val="18"/>
        </w:rPr>
        <w:t>submit.m - Submission script that sends your solutions to the Coursera servers to verify the code</w:t>
      </w:r>
    </w:p>
    <w:p w14:paraId="1BEA1D0E" w14:textId="77777777" w:rsidR="00FD2ABB" w:rsidRDefault="00E51BBE">
      <w:pPr>
        <w:pStyle w:val="Heading1"/>
      </w:pPr>
      <w:r>
        <w:t>Skills attained</w:t>
      </w:r>
    </w:p>
    <w:p w14:paraId="7F695329" w14:textId="77777777" w:rsidR="00FD2ABB" w:rsidRDefault="00E51BBE" w:rsidP="00E51BBE">
      <w:pPr>
        <w:pStyle w:val="Heading2"/>
        <w:numPr>
          <w:ilvl w:val="0"/>
          <w:numId w:val="0"/>
        </w:numPr>
        <w:ind w:left="720"/>
      </w:pPr>
      <w:r>
        <w:t>In this assignment, I have learned how to:</w:t>
      </w:r>
    </w:p>
    <w:p w14:paraId="06A84B20" w14:textId="77777777" w:rsidR="00E51BBE" w:rsidRDefault="00E51BBE" w:rsidP="00E51BBE">
      <w:pPr>
        <w:pStyle w:val="Heading3"/>
      </w:pPr>
      <w:r>
        <w:t>Load data from .txt files into Octave</w:t>
      </w:r>
    </w:p>
    <w:p w14:paraId="0156CE97" w14:textId="77777777" w:rsidR="00E51BBE" w:rsidRDefault="00E51BBE" w:rsidP="00E51BBE">
      <w:pPr>
        <w:pStyle w:val="Heading3"/>
      </w:pPr>
      <w:r>
        <w:t>Plot data in Octave</w:t>
      </w:r>
    </w:p>
    <w:p w14:paraId="7A4020AA" w14:textId="77777777" w:rsidR="00E51BBE" w:rsidRDefault="00E51BBE" w:rsidP="00E51BBE">
      <w:pPr>
        <w:pStyle w:val="Heading3"/>
      </w:pPr>
      <w:r>
        <w:t>Implement the linear regression cost function:</w:t>
      </w:r>
    </w:p>
    <w:p w14:paraId="0932013D" w14:textId="77777777" w:rsidR="00E51BBE" w:rsidRDefault="00E51BBE" w:rsidP="00E51BBE">
      <w:pPr>
        <w:pStyle w:val="Heading3"/>
        <w:numPr>
          <w:ilvl w:val="0"/>
          <w:numId w:val="0"/>
        </w:numPr>
        <w:ind w:left="1080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1DE9508" wp14:editId="73082055">
            <wp:simplePos x="0" y="0"/>
            <wp:positionH relativeFrom="column">
              <wp:posOffset>1423035</wp:posOffset>
            </wp:positionH>
            <wp:positionV relativeFrom="paragraph">
              <wp:posOffset>26035</wp:posOffset>
            </wp:positionV>
            <wp:extent cx="3021330" cy="506095"/>
            <wp:effectExtent l="0" t="0" r="1270" b="1905"/>
            <wp:wrapTight wrapText="bothSides">
              <wp:wrapPolygon edited="0">
                <wp:start x="0" y="0"/>
                <wp:lineTo x="0" y="20597"/>
                <wp:lineTo x="21427" y="20597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07 at 3.10.3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63A54" w14:textId="77777777" w:rsidR="00E51BBE" w:rsidRDefault="00E51BBE" w:rsidP="00E51BBE">
      <w:pPr>
        <w:pStyle w:val="Heading3"/>
        <w:numPr>
          <w:ilvl w:val="0"/>
          <w:numId w:val="0"/>
        </w:numPr>
        <w:ind w:left="1080"/>
      </w:pPr>
    </w:p>
    <w:p w14:paraId="12D89910" w14:textId="77777777" w:rsidR="00E51BBE" w:rsidRDefault="00E51BBE" w:rsidP="00E51BBE">
      <w:pPr>
        <w:pStyle w:val="Heading3"/>
      </w:pPr>
      <w:r>
        <w:lastRenderedPageBreak/>
        <w:t>Implement the hypothesis function:</w:t>
      </w:r>
    </w:p>
    <w:p w14:paraId="084C6A33" w14:textId="29BF42B5" w:rsidR="00E51BBE" w:rsidRDefault="00E51BBE" w:rsidP="00CA1387">
      <w:pPr>
        <w:pStyle w:val="Heading3"/>
        <w:numPr>
          <w:ilvl w:val="0"/>
          <w:numId w:val="0"/>
        </w:numPr>
        <w:ind w:left="1080"/>
      </w:pPr>
      <w:r>
        <w:rPr>
          <w:noProof/>
          <w:lang w:eastAsia="en-US"/>
        </w:rPr>
        <w:drawing>
          <wp:inline distT="0" distB="0" distL="0" distR="0" wp14:anchorId="121A061A" wp14:editId="0B68D935">
            <wp:extent cx="1917065" cy="3599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6-07 at 3.13.2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161" cy="36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CCD0" w14:textId="77777777" w:rsidR="00E51BBE" w:rsidRDefault="00E27850" w:rsidP="00E51BBE">
      <w:pPr>
        <w:pStyle w:val="Heading3"/>
      </w:pPr>
      <w:r>
        <w:t>Implement the batch gradient descent algorithm with multiple variables:</w:t>
      </w:r>
    </w:p>
    <w:p w14:paraId="78C840CB" w14:textId="77777777" w:rsidR="00E27850" w:rsidRDefault="00E27850" w:rsidP="00E27850">
      <w:pPr>
        <w:pStyle w:val="Heading3"/>
        <w:numPr>
          <w:ilvl w:val="0"/>
          <w:numId w:val="0"/>
        </w:numPr>
        <w:ind w:left="1080"/>
      </w:pPr>
      <w:r>
        <w:rPr>
          <w:noProof/>
          <w:lang w:eastAsia="en-US"/>
        </w:rPr>
        <w:drawing>
          <wp:inline distT="0" distB="0" distL="0" distR="0" wp14:anchorId="50617DDA" wp14:editId="4725E57E">
            <wp:extent cx="4177665" cy="3568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6-07 at 3.18.3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75" cy="39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A80E" w14:textId="1598FC35" w:rsidR="00E51BBE" w:rsidRDefault="000C6535" w:rsidP="00E51BBE">
      <w:pPr>
        <w:pStyle w:val="Heading3"/>
      </w:pPr>
      <w:r>
        <w:t>Plot the values of regression parameters (theta) to ensure the gradient descent algorithm is functioning properly</w:t>
      </w:r>
    </w:p>
    <w:p w14:paraId="57BDE1BF" w14:textId="29103527" w:rsidR="00E51BBE" w:rsidRDefault="00393009" w:rsidP="00E51BBE">
      <w:pPr>
        <w:pStyle w:val="Heading3"/>
      </w:pPr>
      <w:r>
        <w:t xml:space="preserve">Create a feature normalization algorithm </w:t>
      </w:r>
    </w:p>
    <w:p w14:paraId="4096C18A" w14:textId="728BA0EC" w:rsidR="00E23555" w:rsidRDefault="00E23555" w:rsidP="00E51BBE">
      <w:pPr>
        <w:pStyle w:val="Heading3"/>
      </w:pPr>
      <w:r>
        <w:t>Implement the normal equation to find the optimal values of theta</w:t>
      </w:r>
    </w:p>
    <w:sectPr w:rsidR="00E23555">
      <w:footerReference w:type="defaul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6D205" w14:textId="77777777" w:rsidR="00482C87" w:rsidRDefault="00482C87">
      <w:pPr>
        <w:spacing w:after="0" w:line="240" w:lineRule="auto"/>
      </w:pPr>
      <w:r>
        <w:separator/>
      </w:r>
    </w:p>
    <w:p w14:paraId="3A03DBB7" w14:textId="77777777" w:rsidR="00482C87" w:rsidRDefault="00482C87"/>
  </w:endnote>
  <w:endnote w:type="continuationSeparator" w:id="0">
    <w:p w14:paraId="3B257B5F" w14:textId="77777777" w:rsidR="00482C87" w:rsidRDefault="00482C87">
      <w:pPr>
        <w:spacing w:after="0" w:line="240" w:lineRule="auto"/>
      </w:pPr>
      <w:r>
        <w:continuationSeparator/>
      </w:r>
    </w:p>
    <w:p w14:paraId="27FAB864" w14:textId="77777777" w:rsidR="00482C87" w:rsidRDefault="00482C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05361" w14:textId="77777777" w:rsidR="00FD2ABB" w:rsidRDefault="00482C8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E365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C95EB" w14:textId="77777777" w:rsidR="00482C87" w:rsidRDefault="00482C87">
      <w:pPr>
        <w:spacing w:after="0" w:line="240" w:lineRule="auto"/>
      </w:pPr>
      <w:r>
        <w:separator/>
      </w:r>
    </w:p>
    <w:p w14:paraId="3E8055BA" w14:textId="77777777" w:rsidR="00482C87" w:rsidRDefault="00482C87"/>
  </w:footnote>
  <w:footnote w:type="continuationSeparator" w:id="0">
    <w:p w14:paraId="403AC751" w14:textId="77777777" w:rsidR="00482C87" w:rsidRDefault="00482C87">
      <w:pPr>
        <w:spacing w:after="0" w:line="240" w:lineRule="auto"/>
      </w:pPr>
      <w:r>
        <w:continuationSeparator/>
      </w:r>
    </w:p>
    <w:p w14:paraId="29FD50A9" w14:textId="77777777" w:rsidR="00482C87" w:rsidRDefault="00482C87"/>
  </w:footnote>
  <w:footnote w:id="1">
    <w:p w14:paraId="1FAE7156" w14:textId="3A2A0C49" w:rsidR="00E26392" w:rsidRPr="00E26392" w:rsidRDefault="00E26392">
      <w:pPr>
        <w:pStyle w:val="FootnoteText"/>
      </w:pPr>
      <w:r w:rsidRPr="00C16F47">
        <w:rPr>
          <w:rStyle w:val="FootnoteReference"/>
          <w:sz w:val="21"/>
        </w:rPr>
        <w:footnoteRef/>
      </w:r>
      <w:r w:rsidRPr="00C16F47">
        <w:rPr>
          <w:sz w:val="21"/>
        </w:rPr>
        <w:t xml:space="preserve"> This data has been provided in this assignment via </w:t>
      </w:r>
      <w:r w:rsidRPr="00C16F47">
        <w:rPr>
          <w:i/>
          <w:sz w:val="21"/>
        </w:rPr>
        <w:t>Machine Learning by Stanford University.</w:t>
      </w:r>
      <w:r w:rsidRPr="00C16F47">
        <w:rPr>
          <w:sz w:val="21"/>
        </w:rPr>
        <w:t xml:space="preserve"> Course link: </w:t>
      </w:r>
      <w:r w:rsidR="00C16F47" w:rsidRPr="00C16F47">
        <w:rPr>
          <w:sz w:val="21"/>
        </w:rPr>
        <w:t>https://www.coursera.org/learn/machine-learning/home/welcome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17E47F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BE"/>
    <w:rsid w:val="000C31FC"/>
    <w:rsid w:val="000C6535"/>
    <w:rsid w:val="00203B21"/>
    <w:rsid w:val="003169F1"/>
    <w:rsid w:val="00393009"/>
    <w:rsid w:val="00482C87"/>
    <w:rsid w:val="007D3C47"/>
    <w:rsid w:val="009E3655"/>
    <w:rsid w:val="00C16F47"/>
    <w:rsid w:val="00CA1387"/>
    <w:rsid w:val="00DB2EB4"/>
    <w:rsid w:val="00E23555"/>
    <w:rsid w:val="00E26392"/>
    <w:rsid w:val="00E27850"/>
    <w:rsid w:val="00E51BBE"/>
    <w:rsid w:val="00EA774F"/>
    <w:rsid w:val="00FD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1D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p1">
    <w:name w:val="p1"/>
    <w:basedOn w:val="Normal"/>
    <w:rsid w:val="00E51BBE"/>
    <w:pPr>
      <w:spacing w:after="0" w:line="240" w:lineRule="auto"/>
      <w:ind w:left="0"/>
    </w:pPr>
    <w:rPr>
      <w:rFonts w:ascii="Helvetica" w:hAnsi="Helvetica" w:cs="Times New Roman"/>
      <w:color w:val="auto"/>
      <w:sz w:val="17"/>
      <w:szCs w:val="17"/>
      <w:lang w:eastAsia="en-US"/>
    </w:rPr>
  </w:style>
  <w:style w:type="paragraph" w:customStyle="1" w:styleId="p2">
    <w:name w:val="p2"/>
    <w:basedOn w:val="Normal"/>
    <w:rsid w:val="00E51BBE"/>
    <w:pPr>
      <w:spacing w:after="0" w:line="240" w:lineRule="auto"/>
      <w:ind w:left="0"/>
    </w:pPr>
    <w:rPr>
      <w:rFonts w:ascii="Helvetica" w:hAnsi="Helvetica" w:cs="Times New Roman"/>
      <w:color w:val="auto"/>
      <w:sz w:val="17"/>
      <w:szCs w:val="17"/>
      <w:lang w:eastAsia="en-US"/>
    </w:rPr>
  </w:style>
  <w:style w:type="paragraph" w:customStyle="1" w:styleId="p3">
    <w:name w:val="p3"/>
    <w:basedOn w:val="Normal"/>
    <w:rsid w:val="00E51BBE"/>
    <w:pPr>
      <w:spacing w:after="180" w:line="270" w:lineRule="atLeast"/>
      <w:ind w:left="0"/>
    </w:pPr>
    <w:rPr>
      <w:rFonts w:ascii="Times" w:hAnsi="Times" w:cs="Times New Roman"/>
      <w:color w:val="auto"/>
      <w:sz w:val="24"/>
      <w:szCs w:val="24"/>
      <w:lang w:eastAsia="en-US"/>
    </w:rPr>
  </w:style>
  <w:style w:type="paragraph" w:customStyle="1" w:styleId="p4">
    <w:name w:val="p4"/>
    <w:basedOn w:val="Normal"/>
    <w:rsid w:val="00E51BBE"/>
    <w:pPr>
      <w:spacing w:after="180" w:line="270" w:lineRule="atLeast"/>
      <w:ind w:left="0"/>
    </w:pPr>
    <w:rPr>
      <w:rFonts w:ascii="Times" w:hAnsi="Times" w:cs="Times New Roman"/>
      <w:color w:val="auto"/>
      <w:sz w:val="24"/>
      <w:szCs w:val="24"/>
      <w:lang w:eastAsia="en-US"/>
    </w:rPr>
  </w:style>
  <w:style w:type="character" w:customStyle="1" w:styleId="s1">
    <w:name w:val="s1"/>
    <w:basedOn w:val="DefaultParagraphFont"/>
    <w:rsid w:val="00E51BBE"/>
  </w:style>
  <w:style w:type="character" w:customStyle="1" w:styleId="apple-converted-space">
    <w:name w:val="apple-converted-space"/>
    <w:basedOn w:val="DefaultParagraphFont"/>
    <w:rsid w:val="00E51BBE"/>
  </w:style>
  <w:style w:type="paragraph" w:styleId="FootnoteText">
    <w:name w:val="footnote text"/>
    <w:basedOn w:val="Normal"/>
    <w:link w:val="FootnoteTextChar"/>
    <w:uiPriority w:val="99"/>
    <w:unhideWhenUsed/>
    <w:rsid w:val="00E26392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2639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263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en.lproj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CD5CD2-0AB7-8A48-B988-1B2FECEA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30</TotalTime>
  <Pages>2</Pages>
  <Words>252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Ciha (x2016onq)</dc:creator>
  <cp:keywords/>
  <dc:description/>
  <cp:lastModifiedBy>Thomas Ciha (x2016onq)</cp:lastModifiedBy>
  <cp:revision>12</cp:revision>
  <dcterms:created xsi:type="dcterms:W3CDTF">2017-06-07T17:54:00Z</dcterms:created>
  <dcterms:modified xsi:type="dcterms:W3CDTF">2017-06-07T19:00:00Z</dcterms:modified>
</cp:coreProperties>
</file>